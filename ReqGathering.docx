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D4D9D" w14:textId="49068FBF" w:rsidR="00EF36A5" w:rsidRPr="00AB4981" w:rsidRDefault="0051040D" w:rsidP="00AB4981">
      <w:pPr>
        <w:pStyle w:val="Title"/>
      </w:pPr>
      <w:r>
        <w:t>HAy couture - apparels store</w:t>
      </w:r>
    </w:p>
    <w:p w14:paraId="52DA0D1C" w14:textId="315316AF" w:rsidR="00EF36A5" w:rsidRPr="00AB4981" w:rsidRDefault="00EF36A5" w:rsidP="00AB4981">
      <w:pPr>
        <w:pStyle w:val="Details"/>
      </w:pPr>
      <w:r w:rsidRPr="00AB4981">
        <w:rPr>
          <w:b/>
        </w:rPr>
        <w:t>Date</w:t>
      </w:r>
      <w:r w:rsidRPr="00AB4981">
        <w:t xml:space="preserve">: </w:t>
      </w:r>
      <w:r w:rsidR="0051040D">
        <w:t>14.07.2022</w:t>
      </w:r>
    </w:p>
    <w:p w14:paraId="35B1004B" w14:textId="1578535D" w:rsidR="00EF36A5" w:rsidRDefault="00754ABC" w:rsidP="00AB4981">
      <w:pPr>
        <w:pStyle w:val="Details"/>
      </w:pPr>
      <w:r>
        <w:rPr>
          <w:b/>
        </w:rPr>
        <w:t>Guide</w:t>
      </w:r>
      <w:r w:rsidR="00EF36A5" w:rsidRPr="00AB4981">
        <w:t xml:space="preserve">: </w:t>
      </w:r>
      <w:r w:rsidR="0051040D">
        <w:t xml:space="preserve">Ms. </w:t>
      </w:r>
      <w:proofErr w:type="spellStart"/>
      <w:r w:rsidR="0051040D">
        <w:t>Gloriya</w:t>
      </w:r>
      <w:proofErr w:type="spellEnd"/>
      <w:r w:rsidR="0051040D">
        <w:t xml:space="preserve"> Mathew</w:t>
      </w:r>
    </w:p>
    <w:p w14:paraId="10C3D4FD" w14:textId="43CEB491" w:rsidR="00A57CE9" w:rsidRDefault="00A57CE9" w:rsidP="00AB4981">
      <w:pPr>
        <w:pStyle w:val="Details"/>
      </w:pPr>
    </w:p>
    <w:p w14:paraId="6BF20387" w14:textId="3E7E3E9D" w:rsidR="00A57CE9" w:rsidRDefault="00A57CE9" w:rsidP="00AB4981">
      <w:pPr>
        <w:pStyle w:val="Details"/>
      </w:pPr>
    </w:p>
    <w:p w14:paraId="6256134E" w14:textId="5F586B19" w:rsidR="00A57CE9" w:rsidRPr="0051040D" w:rsidRDefault="00A57CE9" w:rsidP="00205FE9">
      <w:pPr>
        <w:pStyle w:val="Details"/>
        <w:numPr>
          <w:ilvl w:val="0"/>
          <w:numId w:val="4"/>
        </w:numPr>
        <w:spacing w:line="276" w:lineRule="auto"/>
      </w:pPr>
      <w:r>
        <w:t>Project Overview?</w:t>
      </w:r>
    </w:p>
    <w:p w14:paraId="3B1B4017" w14:textId="387BFAC8" w:rsidR="0051040D" w:rsidRDefault="0051040D" w:rsidP="0009169E">
      <w:pPr>
        <w:pStyle w:val="Details"/>
        <w:spacing w:line="276" w:lineRule="auto"/>
        <w:ind w:left="720"/>
        <w:jc w:val="both"/>
      </w:pPr>
      <w:r>
        <w:t xml:space="preserve">Hay Couture – an ultimate clothing store </w:t>
      </w:r>
      <w:proofErr w:type="gramStart"/>
      <w:r>
        <w:t>is developed</w:t>
      </w:r>
      <w:proofErr w:type="gramEnd"/>
      <w:r>
        <w:t xml:space="preserve"> to automate the functionalities of a user-friendly clothing store. The sales and purchases transaction is completed electronically and interactively in real-time </w:t>
      </w:r>
      <w:proofErr w:type="spellStart"/>
      <w:r>
        <w:t>mode.The</w:t>
      </w:r>
      <w:proofErr w:type="spellEnd"/>
      <w:r>
        <w:t xml:space="preserve"> project is to provide a dynamic website, as most of the things are online these days, so that they can promote their business online and create brand awareness, also their users can simply reach them online.</w:t>
      </w:r>
    </w:p>
    <w:p w14:paraId="07509E6E" w14:textId="77777777" w:rsidR="0051040D" w:rsidRDefault="0051040D" w:rsidP="00205FE9">
      <w:pPr>
        <w:pStyle w:val="Details"/>
        <w:spacing w:line="276" w:lineRule="auto"/>
        <w:ind w:left="720"/>
      </w:pPr>
    </w:p>
    <w:p w14:paraId="1E6DE026" w14:textId="6BD9CBED" w:rsidR="0051040D" w:rsidRDefault="00A57CE9" w:rsidP="00205FE9">
      <w:pPr>
        <w:pStyle w:val="Details"/>
        <w:numPr>
          <w:ilvl w:val="0"/>
          <w:numId w:val="4"/>
        </w:numPr>
        <w:spacing w:line="276" w:lineRule="auto"/>
      </w:pPr>
      <w:r>
        <w:t xml:space="preserve">To </w:t>
      </w:r>
      <w:r w:rsidR="00BA5423">
        <w:t>w</w:t>
      </w:r>
      <w:r>
        <w:t xml:space="preserve">hat </w:t>
      </w:r>
      <w:r w:rsidR="00BA5423">
        <w:t>e</w:t>
      </w:r>
      <w:r>
        <w:t xml:space="preserve">xtend the </w:t>
      </w:r>
      <w:r w:rsidR="00BA5423">
        <w:t>s</w:t>
      </w:r>
      <w:r>
        <w:t xml:space="preserve">ystem is proposed </w:t>
      </w:r>
      <w:proofErr w:type="gramStart"/>
      <w:r>
        <w:t>for?</w:t>
      </w:r>
      <w:proofErr w:type="gramEnd"/>
    </w:p>
    <w:p w14:paraId="1D713571" w14:textId="5FE0E072" w:rsidR="0051040D" w:rsidRDefault="0051040D" w:rsidP="00205FE9">
      <w:pPr>
        <w:pStyle w:val="Details"/>
        <w:spacing w:line="276" w:lineRule="auto"/>
        <w:ind w:left="720"/>
      </w:pPr>
      <w:r>
        <w:t xml:space="preserve">The customers can buy clothes as their wish, and the system would provide 24/7 service as well as </w:t>
      </w:r>
      <w:proofErr w:type="spellStart"/>
      <w:r>
        <w:t>ordertracking</w:t>
      </w:r>
      <w:proofErr w:type="spellEnd"/>
      <w:r>
        <w:t xml:space="preserve"> services.</w:t>
      </w:r>
    </w:p>
    <w:p w14:paraId="510F5E17" w14:textId="77777777" w:rsidR="0051040D" w:rsidRDefault="0051040D" w:rsidP="00205FE9">
      <w:pPr>
        <w:pStyle w:val="Details"/>
        <w:spacing w:line="276" w:lineRule="auto"/>
        <w:ind w:left="720"/>
      </w:pPr>
    </w:p>
    <w:p w14:paraId="22056C58" w14:textId="1D515ACD" w:rsidR="00754ABC" w:rsidRDefault="00A57CE9" w:rsidP="00205FE9">
      <w:pPr>
        <w:pStyle w:val="Details"/>
        <w:numPr>
          <w:ilvl w:val="0"/>
          <w:numId w:val="4"/>
        </w:numPr>
        <w:spacing w:line="276" w:lineRule="auto"/>
      </w:pPr>
      <w:r>
        <w:t xml:space="preserve">Specify the Viewers/Public which is to be involved in the </w:t>
      </w:r>
      <w:r w:rsidR="00BA5423">
        <w:t>S</w:t>
      </w:r>
      <w:r>
        <w:t>ystem?</w:t>
      </w:r>
    </w:p>
    <w:p w14:paraId="55153CAB" w14:textId="096B2935" w:rsidR="0051040D" w:rsidRDefault="0051040D" w:rsidP="00205FE9">
      <w:pPr>
        <w:pStyle w:val="Details"/>
        <w:spacing w:line="276" w:lineRule="auto"/>
        <w:ind w:left="720"/>
      </w:pPr>
      <w:r>
        <w:t>Customers</w:t>
      </w:r>
    </w:p>
    <w:p w14:paraId="6F188049" w14:textId="6F3506CE" w:rsidR="0051040D" w:rsidRDefault="0051040D" w:rsidP="00205FE9">
      <w:pPr>
        <w:pStyle w:val="Details"/>
        <w:spacing w:line="276" w:lineRule="auto"/>
        <w:ind w:left="720"/>
      </w:pPr>
      <w:r>
        <w:t>Moderators</w:t>
      </w:r>
    </w:p>
    <w:p w14:paraId="605304A5" w14:textId="3258A28F" w:rsidR="0051040D" w:rsidRDefault="0051040D" w:rsidP="00205FE9">
      <w:pPr>
        <w:pStyle w:val="Details"/>
        <w:spacing w:line="276" w:lineRule="auto"/>
        <w:ind w:left="720"/>
      </w:pPr>
      <w:r>
        <w:t>Shipping Men</w:t>
      </w:r>
    </w:p>
    <w:p w14:paraId="0D610744" w14:textId="11D90404" w:rsidR="0051040D" w:rsidRPr="0051040D" w:rsidRDefault="0051040D" w:rsidP="00205FE9">
      <w:pPr>
        <w:pStyle w:val="Details"/>
        <w:spacing w:line="276" w:lineRule="auto"/>
        <w:ind w:left="720"/>
      </w:pPr>
      <w:r>
        <w:t>Admin</w:t>
      </w:r>
    </w:p>
    <w:p w14:paraId="1AF7F341" w14:textId="3173609E" w:rsidR="00754ABC" w:rsidRDefault="00754ABC" w:rsidP="00205FE9">
      <w:pPr>
        <w:pStyle w:val="Details"/>
        <w:spacing w:line="276" w:lineRule="auto"/>
        <w:ind w:left="720"/>
      </w:pPr>
      <w:r>
        <w:t xml:space="preserve">                                    </w:t>
      </w:r>
    </w:p>
    <w:p w14:paraId="788E7D96" w14:textId="77777777" w:rsidR="002C3586" w:rsidRDefault="00A57CE9" w:rsidP="00205FE9">
      <w:pPr>
        <w:pStyle w:val="Details"/>
        <w:numPr>
          <w:ilvl w:val="0"/>
          <w:numId w:val="4"/>
        </w:numPr>
        <w:spacing w:line="276" w:lineRule="auto"/>
      </w:pPr>
      <w:proofErr w:type="gramStart"/>
      <w:r>
        <w:t xml:space="preserve">List the Modules included in your </w:t>
      </w:r>
      <w:r w:rsidR="002F36F0">
        <w:t>System?</w:t>
      </w:r>
      <w:proofErr w:type="gramEnd"/>
    </w:p>
    <w:p w14:paraId="495B9162" w14:textId="7CC1AF78" w:rsidR="002C3586" w:rsidRDefault="002C3586" w:rsidP="00205FE9">
      <w:pPr>
        <w:pStyle w:val="Details"/>
        <w:spacing w:line="276" w:lineRule="auto"/>
        <w:ind w:left="720"/>
      </w:pPr>
      <w:r w:rsidRPr="002C3586">
        <w:t xml:space="preserve">Registration/Login </w:t>
      </w:r>
    </w:p>
    <w:p w14:paraId="2D758402" w14:textId="01C502D9" w:rsidR="002C3586" w:rsidRDefault="002C3586" w:rsidP="00205FE9">
      <w:pPr>
        <w:pStyle w:val="Details"/>
        <w:spacing w:line="276" w:lineRule="auto"/>
        <w:ind w:left="720"/>
      </w:pPr>
      <w:r>
        <w:t>Add to Cart</w:t>
      </w:r>
    </w:p>
    <w:p w14:paraId="7E0AEC4F" w14:textId="3EDF4E74" w:rsidR="002C3586" w:rsidRDefault="002C3586" w:rsidP="00205FE9">
      <w:pPr>
        <w:pStyle w:val="Details"/>
        <w:spacing w:line="276" w:lineRule="auto"/>
        <w:ind w:left="720"/>
      </w:pPr>
      <w:r>
        <w:t>Checkout Products</w:t>
      </w:r>
    </w:p>
    <w:p w14:paraId="17D18B17" w14:textId="3EF4717A" w:rsidR="002C3586" w:rsidRDefault="002C3586" w:rsidP="00205FE9">
      <w:pPr>
        <w:pStyle w:val="Details"/>
        <w:spacing w:line="276" w:lineRule="auto"/>
        <w:ind w:left="720"/>
      </w:pPr>
      <w:r>
        <w:t>Track Orders</w:t>
      </w:r>
    </w:p>
    <w:p w14:paraId="42B21A1B" w14:textId="3BA75249" w:rsidR="002C3586" w:rsidRDefault="002C3586" w:rsidP="00205FE9">
      <w:pPr>
        <w:pStyle w:val="Details"/>
        <w:spacing w:line="276" w:lineRule="auto"/>
        <w:ind w:left="720"/>
      </w:pPr>
      <w:r>
        <w:t>Manage Category</w:t>
      </w:r>
    </w:p>
    <w:p w14:paraId="1D0C8693" w14:textId="212C6E86" w:rsidR="002C3586" w:rsidRDefault="002C3586" w:rsidP="00205FE9">
      <w:pPr>
        <w:pStyle w:val="Details"/>
        <w:spacing w:line="276" w:lineRule="auto"/>
        <w:ind w:left="720"/>
      </w:pPr>
      <w:r>
        <w:t>Manage Products</w:t>
      </w:r>
    </w:p>
    <w:p w14:paraId="4098C50D" w14:textId="3DC0CD0C" w:rsidR="002C3586" w:rsidRDefault="002C3586" w:rsidP="00205FE9">
      <w:pPr>
        <w:pStyle w:val="Details"/>
        <w:spacing w:line="276" w:lineRule="auto"/>
        <w:ind w:left="720"/>
      </w:pPr>
      <w:r>
        <w:t>Stock Management</w:t>
      </w:r>
    </w:p>
    <w:p w14:paraId="583B1EA8" w14:textId="28870E6B" w:rsidR="00754ABC" w:rsidRDefault="00754ABC" w:rsidP="00205FE9">
      <w:pPr>
        <w:pStyle w:val="Details"/>
        <w:spacing w:line="276" w:lineRule="auto"/>
        <w:ind w:left="720"/>
      </w:pPr>
    </w:p>
    <w:p w14:paraId="6040D62B" w14:textId="32650B69" w:rsidR="002C3586" w:rsidRDefault="002C3586" w:rsidP="00205FE9">
      <w:pPr>
        <w:pStyle w:val="Details"/>
        <w:spacing w:line="276" w:lineRule="auto"/>
        <w:ind w:left="720"/>
      </w:pPr>
    </w:p>
    <w:p w14:paraId="6973822D" w14:textId="77777777" w:rsidR="002C3586" w:rsidRDefault="002C3586" w:rsidP="00205FE9">
      <w:pPr>
        <w:pStyle w:val="Details"/>
        <w:spacing w:line="276" w:lineRule="auto"/>
        <w:ind w:left="720"/>
      </w:pPr>
    </w:p>
    <w:p w14:paraId="7C6B306A" w14:textId="6F140691" w:rsidR="002F36F0" w:rsidRDefault="002F36F0" w:rsidP="00205FE9">
      <w:pPr>
        <w:pStyle w:val="Details"/>
        <w:numPr>
          <w:ilvl w:val="0"/>
          <w:numId w:val="4"/>
        </w:numPr>
        <w:spacing w:line="276" w:lineRule="auto"/>
      </w:pPr>
      <w:proofErr w:type="gramStart"/>
      <w:r>
        <w:lastRenderedPageBreak/>
        <w:t>Identify the users in your project?</w:t>
      </w:r>
      <w:proofErr w:type="gramEnd"/>
    </w:p>
    <w:p w14:paraId="21CD38A8" w14:textId="77777777" w:rsidR="002C3586" w:rsidRDefault="002C3586" w:rsidP="00205FE9">
      <w:pPr>
        <w:pStyle w:val="Details"/>
        <w:spacing w:line="276" w:lineRule="auto"/>
        <w:ind w:left="720"/>
      </w:pPr>
      <w:r>
        <w:t>Customers</w:t>
      </w:r>
    </w:p>
    <w:p w14:paraId="590357FA" w14:textId="77777777" w:rsidR="002C3586" w:rsidRDefault="002C3586" w:rsidP="00205FE9">
      <w:pPr>
        <w:pStyle w:val="Details"/>
        <w:spacing w:line="276" w:lineRule="auto"/>
        <w:ind w:left="720"/>
      </w:pPr>
      <w:r>
        <w:t>Moderators</w:t>
      </w:r>
    </w:p>
    <w:p w14:paraId="7052EE94" w14:textId="77777777" w:rsidR="002C3586" w:rsidRDefault="002C3586" w:rsidP="00205FE9">
      <w:pPr>
        <w:pStyle w:val="Details"/>
        <w:spacing w:line="276" w:lineRule="auto"/>
        <w:ind w:left="720"/>
      </w:pPr>
      <w:r>
        <w:t>Shipping Men</w:t>
      </w:r>
    </w:p>
    <w:p w14:paraId="38979F06" w14:textId="77777777" w:rsidR="002C3586" w:rsidRPr="0051040D" w:rsidRDefault="002C3586" w:rsidP="00205FE9">
      <w:pPr>
        <w:pStyle w:val="Details"/>
        <w:spacing w:line="276" w:lineRule="auto"/>
        <w:ind w:left="720"/>
      </w:pPr>
      <w:r>
        <w:t>Admin</w:t>
      </w:r>
    </w:p>
    <w:p w14:paraId="12C88FB8" w14:textId="77777777" w:rsidR="00754ABC" w:rsidRDefault="00754ABC" w:rsidP="00205FE9">
      <w:pPr>
        <w:pStyle w:val="Details"/>
        <w:spacing w:line="276" w:lineRule="auto"/>
        <w:ind w:left="720"/>
      </w:pPr>
    </w:p>
    <w:p w14:paraId="15C6230B" w14:textId="45A38642" w:rsidR="00754ABC" w:rsidRDefault="002F36F0" w:rsidP="00205FE9">
      <w:pPr>
        <w:pStyle w:val="Details"/>
        <w:numPr>
          <w:ilvl w:val="0"/>
          <w:numId w:val="4"/>
        </w:numPr>
        <w:spacing w:line="276" w:lineRule="auto"/>
      </w:pPr>
      <w:r>
        <w:t>Who owns the system?</w:t>
      </w:r>
    </w:p>
    <w:p w14:paraId="2D626752" w14:textId="7C2D608C" w:rsidR="0057716F" w:rsidRDefault="0057716F" w:rsidP="00205FE9">
      <w:pPr>
        <w:pStyle w:val="Details"/>
        <w:spacing w:line="276" w:lineRule="auto"/>
        <w:ind w:left="720"/>
      </w:pPr>
      <w:r>
        <w:t>An Apparels Shop</w:t>
      </w:r>
    </w:p>
    <w:p w14:paraId="73DDDAAF" w14:textId="77777777" w:rsidR="0057716F" w:rsidRDefault="0057716F" w:rsidP="00205FE9">
      <w:pPr>
        <w:pStyle w:val="Details"/>
        <w:spacing w:line="276" w:lineRule="auto"/>
        <w:ind w:left="720"/>
      </w:pPr>
    </w:p>
    <w:p w14:paraId="51DF2E4D" w14:textId="31F54930" w:rsidR="00754ABC" w:rsidRDefault="002F36F0" w:rsidP="00205FE9">
      <w:pPr>
        <w:pStyle w:val="Details"/>
        <w:numPr>
          <w:ilvl w:val="0"/>
          <w:numId w:val="4"/>
        </w:numPr>
        <w:spacing w:line="276" w:lineRule="auto"/>
      </w:pPr>
      <w:r>
        <w:t xml:space="preserve">System </w:t>
      </w:r>
      <w:proofErr w:type="gramStart"/>
      <w:r>
        <w:t>is related</w:t>
      </w:r>
      <w:proofErr w:type="gramEnd"/>
      <w:r>
        <w:t xml:space="preserve"> to which firm/industry/organization?</w:t>
      </w:r>
    </w:p>
    <w:p w14:paraId="2A0591C7" w14:textId="6E3C50F0" w:rsidR="002C3586" w:rsidRDefault="002C3586" w:rsidP="00205FE9">
      <w:pPr>
        <w:pStyle w:val="Details"/>
        <w:spacing w:line="276" w:lineRule="auto"/>
        <w:ind w:left="720"/>
      </w:pPr>
      <w:r>
        <w:t>Fashion Industry</w:t>
      </w:r>
    </w:p>
    <w:p w14:paraId="74354C57" w14:textId="77777777" w:rsidR="00754ABC" w:rsidRDefault="00754ABC" w:rsidP="00205FE9">
      <w:pPr>
        <w:pStyle w:val="Details"/>
        <w:spacing w:line="276" w:lineRule="auto"/>
        <w:ind w:left="720"/>
      </w:pPr>
    </w:p>
    <w:p w14:paraId="25F51E9E" w14:textId="4145FD65" w:rsidR="00754ABC" w:rsidRDefault="002F36F0" w:rsidP="00205FE9">
      <w:pPr>
        <w:pStyle w:val="Details"/>
        <w:numPr>
          <w:ilvl w:val="0"/>
          <w:numId w:val="4"/>
        </w:numPr>
        <w:spacing w:line="276" w:lineRule="auto"/>
      </w:pPr>
      <w:r>
        <w:t>Details</w:t>
      </w:r>
      <w:r w:rsidR="00754ABC">
        <w:t xml:space="preserve"> of person that you have contacted for data collection?</w:t>
      </w:r>
    </w:p>
    <w:p w14:paraId="3516D400" w14:textId="3F661F1F" w:rsidR="00C81C16" w:rsidRDefault="00C81C16" w:rsidP="00205FE9">
      <w:pPr>
        <w:pStyle w:val="Details"/>
        <w:spacing w:line="276" w:lineRule="auto"/>
        <w:ind w:left="720"/>
      </w:pPr>
      <w:r>
        <w:t xml:space="preserve">Ann Nikhil - </w:t>
      </w:r>
      <w:proofErr w:type="spellStart"/>
      <w:r>
        <w:t>Niyans</w:t>
      </w:r>
      <w:proofErr w:type="spellEnd"/>
      <w:r>
        <w:t xml:space="preserve"> Design, Thrissur</w:t>
      </w:r>
    </w:p>
    <w:p w14:paraId="615B0A5F" w14:textId="77777777" w:rsidR="00AE6A4C" w:rsidRDefault="00AE6A4C" w:rsidP="00205FE9">
      <w:pPr>
        <w:pStyle w:val="Details"/>
        <w:spacing w:line="276" w:lineRule="auto"/>
        <w:ind w:left="720"/>
      </w:pPr>
    </w:p>
    <w:p w14:paraId="55C3403F" w14:textId="06E12968" w:rsidR="00754ABC" w:rsidRDefault="00754ABC" w:rsidP="00205FE9">
      <w:pPr>
        <w:pStyle w:val="Details"/>
        <w:numPr>
          <w:ilvl w:val="0"/>
          <w:numId w:val="4"/>
        </w:numPr>
        <w:spacing w:line="276" w:lineRule="auto"/>
      </w:pPr>
      <w:r>
        <w:t>Questionnaire to</w:t>
      </w:r>
      <w:r w:rsidR="00E6492A">
        <w:t xml:space="preserve"> collect details about </w:t>
      </w:r>
      <w:r w:rsidR="00F06B9C">
        <w:t>the project</w:t>
      </w:r>
      <w:r>
        <w:t>? (</w:t>
      </w:r>
      <w:proofErr w:type="gramStart"/>
      <w:r>
        <w:t>min</w:t>
      </w:r>
      <w:proofErr w:type="gramEnd"/>
      <w:r>
        <w:t xml:space="preserve"> 10</w:t>
      </w:r>
      <w:r w:rsidR="00A83459">
        <w:t xml:space="preserve"> </w:t>
      </w:r>
      <w:r>
        <w:t xml:space="preserve">questions, include descriptive answers, attach additional </w:t>
      </w:r>
      <w:r w:rsidR="00F75C8D">
        <w:t>docs (</w:t>
      </w:r>
      <w:r w:rsidR="00E6492A">
        <w:t>e.g. Bill receipts, certificate models)</w:t>
      </w:r>
      <w:r>
        <w:t>, if any?)</w:t>
      </w:r>
    </w:p>
    <w:p w14:paraId="113B07A6" w14:textId="77777777" w:rsidR="002C3586" w:rsidRDefault="002C3586" w:rsidP="00205FE9">
      <w:pPr>
        <w:pStyle w:val="Details"/>
        <w:spacing w:line="276" w:lineRule="auto"/>
        <w:ind w:left="720"/>
      </w:pPr>
    </w:p>
    <w:p w14:paraId="646E1C60" w14:textId="7F44E611" w:rsidR="002C3586" w:rsidRDefault="002C3586" w:rsidP="00205FE9">
      <w:pPr>
        <w:pStyle w:val="Details"/>
        <w:numPr>
          <w:ilvl w:val="0"/>
          <w:numId w:val="14"/>
        </w:numPr>
        <w:spacing w:line="276" w:lineRule="auto"/>
      </w:pPr>
      <w:r>
        <w:t>What is the biggest challenge you face with shopping online?</w:t>
      </w:r>
    </w:p>
    <w:p w14:paraId="6F436B42" w14:textId="77777777" w:rsidR="002C3586" w:rsidRDefault="002C3586" w:rsidP="00205FE9">
      <w:pPr>
        <w:pStyle w:val="Details"/>
        <w:spacing w:line="276" w:lineRule="auto"/>
        <w:ind w:left="720"/>
      </w:pPr>
      <w:r>
        <w:t>Slow checkout time</w:t>
      </w:r>
    </w:p>
    <w:p w14:paraId="0876C1C2" w14:textId="77777777" w:rsidR="002C3586" w:rsidRDefault="002C3586" w:rsidP="00205FE9">
      <w:pPr>
        <w:pStyle w:val="Details"/>
        <w:spacing w:line="276" w:lineRule="auto"/>
        <w:ind w:left="720"/>
      </w:pPr>
      <w:r>
        <w:t>Lack of products I want</w:t>
      </w:r>
    </w:p>
    <w:p w14:paraId="0BF55AD2" w14:textId="18557C9A" w:rsidR="00A57CE9" w:rsidRDefault="002C3586" w:rsidP="00205FE9">
      <w:pPr>
        <w:pStyle w:val="Details"/>
        <w:spacing w:line="276" w:lineRule="auto"/>
        <w:ind w:left="720"/>
      </w:pPr>
      <w:r>
        <w:t>Slow webpage response time</w:t>
      </w:r>
    </w:p>
    <w:p w14:paraId="2299DBAA" w14:textId="77777777" w:rsidR="002C3586" w:rsidRDefault="002C3586" w:rsidP="00205FE9">
      <w:pPr>
        <w:pStyle w:val="Details"/>
        <w:spacing w:line="276" w:lineRule="auto"/>
        <w:ind w:left="720"/>
      </w:pPr>
    </w:p>
    <w:p w14:paraId="2E3733B1" w14:textId="77777777" w:rsidR="002C3586" w:rsidRDefault="002C3586" w:rsidP="00205FE9">
      <w:pPr>
        <w:pStyle w:val="Details"/>
        <w:numPr>
          <w:ilvl w:val="0"/>
          <w:numId w:val="14"/>
        </w:numPr>
        <w:spacing w:line="276" w:lineRule="auto"/>
      </w:pPr>
      <w:r>
        <w:t>What is your biggest concern about online shopping?</w:t>
      </w:r>
    </w:p>
    <w:p w14:paraId="16C6C87F" w14:textId="77777777" w:rsidR="002C3586" w:rsidRDefault="002C3586" w:rsidP="00205FE9">
      <w:pPr>
        <w:pStyle w:val="Details"/>
        <w:spacing w:line="276" w:lineRule="auto"/>
        <w:ind w:left="720"/>
      </w:pPr>
      <w:r>
        <w:t>Breach of personal information</w:t>
      </w:r>
    </w:p>
    <w:p w14:paraId="630676A4" w14:textId="77777777" w:rsidR="002C3586" w:rsidRDefault="002C3586" w:rsidP="00205FE9">
      <w:pPr>
        <w:pStyle w:val="Details"/>
        <w:spacing w:line="276" w:lineRule="auto"/>
        <w:ind w:left="720"/>
      </w:pPr>
      <w:r>
        <w:t>Breach of payment details</w:t>
      </w:r>
    </w:p>
    <w:p w14:paraId="369B5BD7" w14:textId="5B951FEC" w:rsidR="002C3586" w:rsidRDefault="002C3586" w:rsidP="00205FE9">
      <w:pPr>
        <w:pStyle w:val="Details"/>
        <w:spacing w:line="276" w:lineRule="auto"/>
        <w:ind w:left="720"/>
      </w:pPr>
      <w:r>
        <w:t>Poor internet connection</w:t>
      </w:r>
    </w:p>
    <w:p w14:paraId="02F6940E" w14:textId="77777777" w:rsidR="002C3586" w:rsidRDefault="002C3586" w:rsidP="00205FE9">
      <w:pPr>
        <w:pStyle w:val="Details"/>
        <w:spacing w:line="276" w:lineRule="auto"/>
        <w:ind w:left="720"/>
      </w:pPr>
    </w:p>
    <w:p w14:paraId="7755F222" w14:textId="489A7F1A" w:rsidR="00A57CE9" w:rsidRDefault="002C3586" w:rsidP="00205FE9">
      <w:pPr>
        <w:pStyle w:val="Details"/>
        <w:numPr>
          <w:ilvl w:val="0"/>
          <w:numId w:val="14"/>
        </w:numPr>
        <w:spacing w:line="276" w:lineRule="auto"/>
      </w:pPr>
      <w:r>
        <w:t>Could you answer the reason for purchasing the</w:t>
      </w:r>
      <w:r w:rsidRPr="002C3586">
        <w:t xml:space="preserve"> product</w:t>
      </w:r>
      <w:r>
        <w:t>s of a particular clothing store?</w:t>
      </w:r>
    </w:p>
    <w:p w14:paraId="7F4863AC" w14:textId="77777777" w:rsidR="002C3586" w:rsidRDefault="002C3586" w:rsidP="00205FE9">
      <w:pPr>
        <w:pStyle w:val="Details"/>
        <w:spacing w:line="276" w:lineRule="auto"/>
        <w:ind w:left="720"/>
      </w:pPr>
      <w:r>
        <w:t>Locally owned, made or sourced</w:t>
      </w:r>
    </w:p>
    <w:p w14:paraId="1724C1E3" w14:textId="77777777" w:rsidR="002C3586" w:rsidRDefault="002C3586" w:rsidP="00205FE9">
      <w:pPr>
        <w:pStyle w:val="Details"/>
        <w:spacing w:line="276" w:lineRule="auto"/>
        <w:ind w:left="720"/>
      </w:pPr>
      <w:r>
        <w:t>Sentimental value</w:t>
      </w:r>
    </w:p>
    <w:p w14:paraId="782ED370" w14:textId="77777777" w:rsidR="002C3586" w:rsidRDefault="002C3586" w:rsidP="00205FE9">
      <w:pPr>
        <w:pStyle w:val="Details"/>
        <w:spacing w:line="276" w:lineRule="auto"/>
        <w:ind w:left="720"/>
      </w:pPr>
      <w:r>
        <w:t>Product quality</w:t>
      </w:r>
    </w:p>
    <w:p w14:paraId="6A0AF41E" w14:textId="50817A65" w:rsidR="002C3586" w:rsidRDefault="002C3586" w:rsidP="00205FE9">
      <w:pPr>
        <w:pStyle w:val="Details"/>
        <w:spacing w:line="276" w:lineRule="auto"/>
        <w:ind w:left="720"/>
      </w:pPr>
      <w:r>
        <w:t>Other</w:t>
      </w:r>
      <w:r>
        <w:t>s</w:t>
      </w:r>
    </w:p>
    <w:p w14:paraId="12414F6F" w14:textId="6E910786" w:rsidR="002C3586" w:rsidRDefault="002C3586" w:rsidP="00205FE9">
      <w:pPr>
        <w:pStyle w:val="Details"/>
        <w:spacing w:line="276" w:lineRule="auto"/>
        <w:ind w:left="720"/>
      </w:pPr>
    </w:p>
    <w:p w14:paraId="4CDA9458" w14:textId="7879C6C3" w:rsidR="002C3586" w:rsidRDefault="002C3586" w:rsidP="00205FE9">
      <w:pPr>
        <w:pStyle w:val="Details"/>
        <w:spacing w:line="276" w:lineRule="auto"/>
        <w:ind w:left="720"/>
      </w:pPr>
    </w:p>
    <w:p w14:paraId="72CB1C06" w14:textId="74FF15AD" w:rsidR="002C3586" w:rsidRDefault="002C3586" w:rsidP="00205FE9">
      <w:pPr>
        <w:pStyle w:val="Details"/>
        <w:spacing w:line="276" w:lineRule="auto"/>
        <w:ind w:left="720"/>
      </w:pPr>
    </w:p>
    <w:p w14:paraId="41EF2BD5" w14:textId="7C119F72" w:rsidR="002C3586" w:rsidRDefault="002C3586" w:rsidP="00205FE9">
      <w:pPr>
        <w:pStyle w:val="Details"/>
        <w:numPr>
          <w:ilvl w:val="0"/>
          <w:numId w:val="14"/>
        </w:numPr>
        <w:spacing w:line="276" w:lineRule="auto"/>
      </w:pPr>
      <w:r w:rsidRPr="002C3586">
        <w:t xml:space="preserve">What </w:t>
      </w:r>
      <w:r w:rsidR="007E567F">
        <w:t xml:space="preserve">are the other </w:t>
      </w:r>
      <w:r w:rsidRPr="002C3586">
        <w:t xml:space="preserve">pages dedicated to other aspects of your </w:t>
      </w:r>
      <w:r w:rsidR="007E567F">
        <w:t>store</w:t>
      </w:r>
      <w:r w:rsidRPr="002C3586">
        <w:t>?</w:t>
      </w:r>
    </w:p>
    <w:p w14:paraId="18F0A3F9" w14:textId="74FB158A" w:rsidR="007E567F" w:rsidRDefault="007E567F" w:rsidP="00205FE9">
      <w:pPr>
        <w:pStyle w:val="Details"/>
        <w:spacing w:line="276" w:lineRule="auto"/>
        <w:ind w:left="720"/>
      </w:pPr>
      <w:r w:rsidRPr="007E567F">
        <w:t>It is important to consider the basi</w:t>
      </w:r>
      <w:r>
        <w:t>c architecture of the platform so there will</w:t>
      </w:r>
      <w:r w:rsidRPr="007E567F">
        <w:t xml:space="preserve"> be pages like “About Us”, “Privacy Policy” or “Terms and Conditions</w:t>
      </w:r>
    </w:p>
    <w:p w14:paraId="5F763303" w14:textId="77777777" w:rsidR="007E567F" w:rsidRPr="007E567F" w:rsidRDefault="007E567F" w:rsidP="00205FE9">
      <w:pPr>
        <w:pStyle w:val="Details"/>
        <w:spacing w:line="276" w:lineRule="auto"/>
        <w:ind w:left="720"/>
      </w:pPr>
    </w:p>
    <w:p w14:paraId="705604EF" w14:textId="77777777" w:rsidR="007E567F" w:rsidRPr="007E567F" w:rsidRDefault="007E567F" w:rsidP="00205FE9">
      <w:pPr>
        <w:pStyle w:val="Details"/>
        <w:numPr>
          <w:ilvl w:val="0"/>
          <w:numId w:val="14"/>
        </w:numPr>
        <w:spacing w:line="276" w:lineRule="auto"/>
      </w:pPr>
      <w:r w:rsidRPr="007E567F">
        <w:t>Do you require different categories and subcategories for your products or services?</w:t>
      </w:r>
    </w:p>
    <w:p w14:paraId="2F084AB9" w14:textId="58F74630" w:rsidR="007E567F" w:rsidRPr="007E567F" w:rsidRDefault="007E567F" w:rsidP="00205FE9">
      <w:pPr>
        <w:pStyle w:val="Details"/>
        <w:spacing w:line="276" w:lineRule="auto"/>
        <w:ind w:left="720"/>
      </w:pPr>
      <w:r w:rsidRPr="007E567F">
        <w:t>If so, how many categories or subcategories you have?</w:t>
      </w:r>
    </w:p>
    <w:p w14:paraId="2537DA79" w14:textId="18DD421C" w:rsidR="007E567F" w:rsidRPr="007E567F" w:rsidRDefault="007E567F" w:rsidP="00205FE9">
      <w:pPr>
        <w:spacing w:before="75" w:after="75" w:line="276" w:lineRule="auto"/>
        <w:ind w:left="720"/>
        <w:rPr>
          <w:sz w:val="28"/>
        </w:rPr>
      </w:pPr>
      <w:r>
        <w:rPr>
          <w:sz w:val="28"/>
        </w:rPr>
        <w:t>Kurtis</w:t>
      </w:r>
      <w:r w:rsidRPr="007E567F">
        <w:rPr>
          <w:sz w:val="28"/>
        </w:rPr>
        <w:t xml:space="preserve"> &lt;category&gt;</w:t>
      </w:r>
    </w:p>
    <w:p w14:paraId="6AC50E19" w14:textId="56537BF1" w:rsidR="007E567F" w:rsidRPr="007E567F" w:rsidRDefault="00205FE9" w:rsidP="00205FE9">
      <w:pPr>
        <w:numPr>
          <w:ilvl w:val="1"/>
          <w:numId w:val="15"/>
        </w:numPr>
        <w:spacing w:before="75" w:after="75" w:line="276" w:lineRule="auto"/>
        <w:rPr>
          <w:sz w:val="28"/>
        </w:rPr>
      </w:pPr>
      <w:r>
        <w:rPr>
          <w:sz w:val="28"/>
        </w:rPr>
        <w:t>Floral Kurtis</w:t>
      </w:r>
      <w:r w:rsidR="007E567F" w:rsidRPr="007E567F">
        <w:rPr>
          <w:sz w:val="28"/>
        </w:rPr>
        <w:t xml:space="preserve"> &lt; subcategory&gt;</w:t>
      </w:r>
    </w:p>
    <w:p w14:paraId="24BAD37D" w14:textId="1FA72509" w:rsidR="007E567F" w:rsidRPr="007E567F" w:rsidRDefault="00205FE9" w:rsidP="00205FE9">
      <w:pPr>
        <w:numPr>
          <w:ilvl w:val="1"/>
          <w:numId w:val="15"/>
        </w:numPr>
        <w:spacing w:before="75" w:after="0" w:line="276" w:lineRule="auto"/>
        <w:rPr>
          <w:sz w:val="28"/>
        </w:rPr>
      </w:pPr>
      <w:proofErr w:type="spellStart"/>
      <w:r>
        <w:rPr>
          <w:sz w:val="28"/>
        </w:rPr>
        <w:t>Kalamkaari</w:t>
      </w:r>
      <w:proofErr w:type="spellEnd"/>
      <w:r>
        <w:rPr>
          <w:sz w:val="28"/>
        </w:rPr>
        <w:t xml:space="preserve"> Kurtis</w:t>
      </w:r>
      <w:r w:rsidR="007E567F" w:rsidRPr="007E567F">
        <w:rPr>
          <w:sz w:val="28"/>
        </w:rPr>
        <w:t xml:space="preserve"> &lt; subcategory&gt;</w:t>
      </w:r>
    </w:p>
    <w:p w14:paraId="2B3BA11C" w14:textId="14AC23A5" w:rsidR="007E567F" w:rsidRPr="007E567F" w:rsidRDefault="007E567F" w:rsidP="0009169E">
      <w:pPr>
        <w:spacing w:after="324" w:line="276" w:lineRule="auto"/>
        <w:ind w:left="720"/>
        <w:jc w:val="both"/>
        <w:rPr>
          <w:sz w:val="28"/>
        </w:rPr>
      </w:pPr>
      <w:r w:rsidRPr="007E567F">
        <w:rPr>
          <w:sz w:val="28"/>
        </w:rPr>
        <w:t>It is important to configure the site str</w:t>
      </w:r>
      <w:r w:rsidR="00205FE9">
        <w:rPr>
          <w:sz w:val="28"/>
        </w:rPr>
        <w:t>ucture, which allows easy categorization, e</w:t>
      </w:r>
      <w:r w:rsidRPr="007E567F">
        <w:rPr>
          <w:sz w:val="28"/>
        </w:rPr>
        <w:t>asy navigation</w:t>
      </w:r>
      <w:r w:rsidR="00205FE9">
        <w:rPr>
          <w:sz w:val="28"/>
        </w:rPr>
        <w:t xml:space="preserve"> and i</w:t>
      </w:r>
      <w:r w:rsidRPr="007E567F">
        <w:rPr>
          <w:sz w:val="28"/>
        </w:rPr>
        <w:t>ntegrations</w:t>
      </w:r>
      <w:r w:rsidR="00205FE9">
        <w:rPr>
          <w:sz w:val="28"/>
        </w:rPr>
        <w:t xml:space="preserve">. </w:t>
      </w:r>
      <w:r w:rsidRPr="007E567F">
        <w:rPr>
          <w:sz w:val="28"/>
        </w:rPr>
        <w:t xml:space="preserve">Logical categories and subcategories can help you understand where your products are and help your customers navigate through them. It also makes it easier to </w:t>
      </w:r>
      <w:r w:rsidR="00205FE9" w:rsidRPr="007E567F">
        <w:rPr>
          <w:sz w:val="28"/>
        </w:rPr>
        <w:t>display</w:t>
      </w:r>
      <w:r w:rsidRPr="007E567F">
        <w:rPr>
          <w:sz w:val="28"/>
        </w:rPr>
        <w:t xml:space="preserve"> related products, which can encourage people to buy more.</w:t>
      </w:r>
    </w:p>
    <w:p w14:paraId="5917A8E2" w14:textId="77777777" w:rsidR="007E567F" w:rsidRPr="007E567F" w:rsidRDefault="007E567F" w:rsidP="00205FE9">
      <w:pPr>
        <w:pStyle w:val="Heading3"/>
        <w:numPr>
          <w:ilvl w:val="0"/>
          <w:numId w:val="14"/>
        </w:numPr>
        <w:spacing w:before="0" w:line="276" w:lineRule="auto"/>
        <w:rPr>
          <w:rFonts w:asciiTheme="minorHAnsi" w:eastAsiaTheme="minorEastAsia" w:hAnsiTheme="minorHAnsi" w:cstheme="minorBidi"/>
          <w:color w:val="0D0D0D" w:themeColor="text1" w:themeTint="F2"/>
          <w:sz w:val="28"/>
          <w:szCs w:val="20"/>
        </w:rPr>
      </w:pPr>
      <w:r w:rsidRPr="007E567F">
        <w:rPr>
          <w:rFonts w:asciiTheme="minorHAnsi" w:eastAsiaTheme="minorEastAsia" w:hAnsiTheme="minorHAnsi" w:cstheme="minorBidi"/>
          <w:color w:val="0D0D0D" w:themeColor="text1" w:themeTint="F2"/>
          <w:sz w:val="28"/>
          <w:szCs w:val="20"/>
        </w:rPr>
        <w:t>What about quality pictures of the products?</w:t>
      </w:r>
    </w:p>
    <w:p w14:paraId="7C55A474" w14:textId="215EF880" w:rsidR="007E567F" w:rsidRPr="006D0355" w:rsidRDefault="007E567F" w:rsidP="0009169E">
      <w:pPr>
        <w:pStyle w:val="NormalWeb"/>
        <w:spacing w:before="0" w:beforeAutospacing="0" w:after="0" w:afterAutospacing="0" w:line="276" w:lineRule="auto"/>
        <w:ind w:left="720"/>
        <w:jc w:val="both"/>
        <w:rPr>
          <w:rFonts w:asciiTheme="minorHAnsi" w:hAnsiTheme="minorHAnsi" w:cstheme="minorBidi"/>
          <w:color w:val="0D0D0D" w:themeColor="text1" w:themeTint="F2"/>
          <w:sz w:val="28"/>
          <w:szCs w:val="20"/>
        </w:rPr>
      </w:pPr>
      <w:r w:rsidRPr="007E567F">
        <w:rPr>
          <w:rFonts w:asciiTheme="minorHAnsi" w:hAnsiTheme="minorHAnsi" w:cstheme="minorBidi"/>
          <w:color w:val="0D0D0D" w:themeColor="text1" w:themeTint="F2"/>
          <w:sz w:val="28"/>
          <w:szCs w:val="20"/>
        </w:rPr>
        <w:t xml:space="preserve">A great photo is key to success. Good product photos help to sell. We strongly recommend taking professional photos of every product from several angles. However, all this means an increased number of files and increased bandwidth requirements, so it is important how the photos </w:t>
      </w:r>
      <w:proofErr w:type="gramStart"/>
      <w:r w:rsidRPr="007E567F">
        <w:rPr>
          <w:rFonts w:asciiTheme="minorHAnsi" w:hAnsiTheme="minorHAnsi" w:cstheme="minorBidi"/>
          <w:color w:val="0D0D0D" w:themeColor="text1" w:themeTint="F2"/>
          <w:sz w:val="28"/>
          <w:szCs w:val="20"/>
        </w:rPr>
        <w:t>will be compressed</w:t>
      </w:r>
      <w:proofErr w:type="gramEnd"/>
      <w:r w:rsidRPr="007E567F">
        <w:rPr>
          <w:rFonts w:asciiTheme="minorHAnsi" w:hAnsiTheme="minorHAnsi" w:cstheme="minorBidi"/>
          <w:color w:val="0D0D0D" w:themeColor="text1" w:themeTint="F2"/>
          <w:sz w:val="28"/>
          <w:szCs w:val="20"/>
        </w:rPr>
        <w:t xml:space="preserve"> so that the customer does not wait a minute to download all these great photos.</w:t>
      </w:r>
    </w:p>
    <w:p w14:paraId="2E1DF2FD" w14:textId="4DFFA2F5" w:rsidR="007E567F" w:rsidRDefault="007E567F" w:rsidP="00205FE9">
      <w:pPr>
        <w:pStyle w:val="NormalWeb"/>
        <w:spacing w:before="0" w:beforeAutospacing="0" w:after="0" w:afterAutospacing="0" w:line="276" w:lineRule="auto"/>
        <w:rPr>
          <w:rFonts w:ascii="Segoe UI" w:hAnsi="Segoe UI" w:cs="Segoe UI"/>
          <w:color w:val="161519"/>
          <w:sz w:val="25"/>
          <w:szCs w:val="25"/>
        </w:rPr>
      </w:pPr>
    </w:p>
    <w:p w14:paraId="3C39B517" w14:textId="2AE02DEF" w:rsidR="007E567F" w:rsidRPr="007E567F" w:rsidRDefault="007E567F" w:rsidP="00205FE9">
      <w:pPr>
        <w:pStyle w:val="Heading3"/>
        <w:numPr>
          <w:ilvl w:val="0"/>
          <w:numId w:val="14"/>
        </w:numPr>
        <w:spacing w:before="0" w:line="276" w:lineRule="auto"/>
        <w:rPr>
          <w:rFonts w:asciiTheme="minorHAnsi" w:eastAsiaTheme="minorEastAsia" w:hAnsiTheme="minorHAnsi" w:cstheme="minorBidi"/>
          <w:color w:val="0D0D0D" w:themeColor="text1" w:themeTint="F2"/>
          <w:sz w:val="28"/>
          <w:szCs w:val="20"/>
        </w:rPr>
      </w:pPr>
      <w:r w:rsidRPr="007E567F">
        <w:rPr>
          <w:rFonts w:asciiTheme="minorHAnsi" w:eastAsiaTheme="minorEastAsia" w:hAnsiTheme="minorHAnsi" w:cstheme="minorBidi"/>
          <w:color w:val="0D0D0D" w:themeColor="text1" w:themeTint="F2"/>
          <w:sz w:val="28"/>
          <w:szCs w:val="20"/>
        </w:rPr>
        <w:t>Do you have to charge sales tax? If so, please describe the tax rules.</w:t>
      </w:r>
    </w:p>
    <w:p w14:paraId="5093E770" w14:textId="62BBBF08" w:rsidR="007E567F" w:rsidRPr="007E567F" w:rsidRDefault="007E567F" w:rsidP="0009169E">
      <w:pPr>
        <w:pStyle w:val="NormalWeb"/>
        <w:spacing w:before="0" w:beforeAutospacing="0" w:after="324" w:afterAutospacing="0" w:line="276" w:lineRule="auto"/>
        <w:ind w:left="720"/>
        <w:jc w:val="both"/>
        <w:rPr>
          <w:rFonts w:asciiTheme="minorHAnsi" w:hAnsiTheme="minorHAnsi" w:cstheme="minorBidi"/>
          <w:color w:val="0D0D0D" w:themeColor="text1" w:themeTint="F2"/>
          <w:sz w:val="28"/>
          <w:szCs w:val="20"/>
        </w:rPr>
      </w:pPr>
      <w:r w:rsidRPr="007E567F">
        <w:rPr>
          <w:rFonts w:asciiTheme="minorHAnsi" w:hAnsiTheme="minorHAnsi" w:cstheme="minorBidi"/>
          <w:color w:val="0D0D0D" w:themeColor="text1" w:themeTint="F2"/>
          <w:sz w:val="28"/>
          <w:szCs w:val="20"/>
        </w:rPr>
        <w:t>Taxes are a huge part of e-</w:t>
      </w:r>
      <w:proofErr w:type="spellStart"/>
      <w:r w:rsidRPr="007E567F">
        <w:rPr>
          <w:rFonts w:asciiTheme="minorHAnsi" w:hAnsiTheme="minorHAnsi" w:cstheme="minorBidi"/>
          <w:color w:val="0D0D0D" w:themeColor="text1" w:themeTint="F2"/>
          <w:sz w:val="28"/>
          <w:szCs w:val="20"/>
        </w:rPr>
        <w:t>commerce</w:t>
      </w:r>
      <w:proofErr w:type="gramStart"/>
      <w:r w:rsidRPr="007E567F">
        <w:rPr>
          <w:rFonts w:asciiTheme="minorHAnsi" w:hAnsiTheme="minorHAnsi" w:cstheme="minorBidi"/>
          <w:color w:val="0D0D0D" w:themeColor="text1" w:themeTint="F2"/>
          <w:sz w:val="28"/>
          <w:szCs w:val="20"/>
        </w:rPr>
        <w:t>,</w:t>
      </w:r>
      <w:r w:rsidR="00205FE9">
        <w:rPr>
          <w:rFonts w:asciiTheme="minorHAnsi" w:hAnsiTheme="minorHAnsi" w:cstheme="minorBidi"/>
          <w:color w:val="0D0D0D" w:themeColor="text1" w:themeTint="F2"/>
          <w:sz w:val="28"/>
          <w:szCs w:val="20"/>
        </w:rPr>
        <w:t>t</w:t>
      </w:r>
      <w:r w:rsidRPr="007E567F">
        <w:rPr>
          <w:rFonts w:asciiTheme="minorHAnsi" w:hAnsiTheme="minorHAnsi" w:cstheme="minorBidi"/>
          <w:color w:val="0D0D0D" w:themeColor="text1" w:themeTint="F2"/>
          <w:sz w:val="28"/>
          <w:szCs w:val="20"/>
        </w:rPr>
        <w:t>he</w:t>
      </w:r>
      <w:proofErr w:type="spellEnd"/>
      <w:proofErr w:type="gramEnd"/>
      <w:r w:rsidRPr="007E567F">
        <w:rPr>
          <w:rFonts w:asciiTheme="minorHAnsi" w:hAnsiTheme="minorHAnsi" w:cstheme="minorBidi"/>
          <w:color w:val="0D0D0D" w:themeColor="text1" w:themeTint="F2"/>
          <w:sz w:val="28"/>
          <w:szCs w:val="20"/>
        </w:rPr>
        <w:t xml:space="preserve"> general rule is that you charge taxes depending on where the goods are delivered. </w:t>
      </w:r>
      <w:proofErr w:type="gramStart"/>
      <w:r w:rsidRPr="007E567F">
        <w:rPr>
          <w:rFonts w:asciiTheme="minorHAnsi" w:hAnsiTheme="minorHAnsi" w:cstheme="minorBidi"/>
          <w:color w:val="0D0D0D" w:themeColor="text1" w:themeTint="F2"/>
          <w:sz w:val="28"/>
          <w:szCs w:val="20"/>
        </w:rPr>
        <w:t>To properl</w:t>
      </w:r>
      <w:r w:rsidR="00205FE9">
        <w:rPr>
          <w:rFonts w:asciiTheme="minorHAnsi" w:hAnsiTheme="minorHAnsi" w:cstheme="minorBidi"/>
          <w:color w:val="0D0D0D" w:themeColor="text1" w:themeTint="F2"/>
          <w:sz w:val="28"/>
          <w:szCs w:val="20"/>
        </w:rPr>
        <w:t>y make</w:t>
      </w:r>
      <w:proofErr w:type="gramEnd"/>
      <w:r w:rsidR="00205FE9">
        <w:rPr>
          <w:rFonts w:asciiTheme="minorHAnsi" w:hAnsiTheme="minorHAnsi" w:cstheme="minorBidi"/>
          <w:color w:val="0D0D0D" w:themeColor="text1" w:themeTint="F2"/>
          <w:sz w:val="28"/>
          <w:szCs w:val="20"/>
        </w:rPr>
        <w:t xml:space="preserve"> an e-commerce store, we </w:t>
      </w:r>
      <w:r w:rsidRPr="007E567F">
        <w:rPr>
          <w:rFonts w:asciiTheme="minorHAnsi" w:hAnsiTheme="minorHAnsi" w:cstheme="minorBidi"/>
          <w:color w:val="0D0D0D" w:themeColor="text1" w:themeTint="F2"/>
          <w:sz w:val="28"/>
          <w:szCs w:val="20"/>
        </w:rPr>
        <w:t xml:space="preserve">need to know </w:t>
      </w:r>
      <w:r w:rsidR="00205FE9">
        <w:rPr>
          <w:rFonts w:asciiTheme="minorHAnsi" w:hAnsiTheme="minorHAnsi" w:cstheme="minorBidi"/>
          <w:color w:val="0D0D0D" w:themeColor="text1" w:themeTint="F2"/>
          <w:sz w:val="28"/>
          <w:szCs w:val="20"/>
        </w:rPr>
        <w:t xml:space="preserve">details of </w:t>
      </w:r>
      <w:r w:rsidRPr="007E567F">
        <w:rPr>
          <w:rFonts w:asciiTheme="minorHAnsi" w:hAnsiTheme="minorHAnsi" w:cstheme="minorBidi"/>
          <w:color w:val="0D0D0D" w:themeColor="text1" w:themeTint="F2"/>
          <w:sz w:val="28"/>
          <w:szCs w:val="20"/>
        </w:rPr>
        <w:t>collect</w:t>
      </w:r>
      <w:r w:rsidR="00205FE9">
        <w:rPr>
          <w:rFonts w:asciiTheme="minorHAnsi" w:hAnsiTheme="minorHAnsi" w:cstheme="minorBidi"/>
          <w:color w:val="0D0D0D" w:themeColor="text1" w:themeTint="F2"/>
          <w:sz w:val="28"/>
          <w:szCs w:val="20"/>
        </w:rPr>
        <w:t>ing</w:t>
      </w:r>
      <w:r w:rsidRPr="007E567F">
        <w:rPr>
          <w:rFonts w:asciiTheme="minorHAnsi" w:hAnsiTheme="minorHAnsi" w:cstheme="minorBidi"/>
          <w:color w:val="0D0D0D" w:themeColor="text1" w:themeTint="F2"/>
          <w:sz w:val="28"/>
          <w:szCs w:val="20"/>
        </w:rPr>
        <w:t xml:space="preserve"> the tax so that it can compile tax tables and reports to make sure that you are acting within the framework of tax law.</w:t>
      </w:r>
    </w:p>
    <w:p w14:paraId="69735609" w14:textId="08B894DA" w:rsidR="007E567F" w:rsidRPr="007E567F" w:rsidRDefault="007E567F" w:rsidP="00205FE9">
      <w:pPr>
        <w:pStyle w:val="NormalWeb"/>
        <w:spacing w:before="0" w:beforeAutospacing="0" w:after="0" w:afterAutospacing="0" w:line="276" w:lineRule="auto"/>
        <w:rPr>
          <w:rFonts w:asciiTheme="minorHAnsi" w:hAnsiTheme="minorHAnsi" w:cstheme="minorBidi"/>
          <w:color w:val="0D0D0D" w:themeColor="text1" w:themeTint="F2"/>
          <w:sz w:val="28"/>
          <w:szCs w:val="20"/>
        </w:rPr>
      </w:pPr>
    </w:p>
    <w:p w14:paraId="41C644BC" w14:textId="77777777" w:rsidR="007E567F" w:rsidRPr="007E567F" w:rsidRDefault="007E567F" w:rsidP="00205FE9">
      <w:pPr>
        <w:pStyle w:val="Heading3"/>
        <w:numPr>
          <w:ilvl w:val="0"/>
          <w:numId w:val="14"/>
        </w:numPr>
        <w:spacing w:before="0" w:line="276" w:lineRule="auto"/>
        <w:rPr>
          <w:rFonts w:asciiTheme="minorHAnsi" w:eastAsiaTheme="minorEastAsia" w:hAnsiTheme="minorHAnsi" w:cstheme="minorBidi"/>
          <w:color w:val="0D0D0D" w:themeColor="text1" w:themeTint="F2"/>
          <w:sz w:val="28"/>
          <w:szCs w:val="20"/>
        </w:rPr>
      </w:pPr>
      <w:r w:rsidRPr="007E567F">
        <w:rPr>
          <w:rFonts w:asciiTheme="minorHAnsi" w:eastAsiaTheme="minorEastAsia" w:hAnsiTheme="minorHAnsi" w:cstheme="minorBidi"/>
          <w:color w:val="0D0D0D" w:themeColor="text1" w:themeTint="F2"/>
          <w:sz w:val="28"/>
          <w:szCs w:val="20"/>
        </w:rPr>
        <w:lastRenderedPageBreak/>
        <w:t>What about the bank account? Do you want to use a payment gateway?</w:t>
      </w:r>
    </w:p>
    <w:p w14:paraId="51B16543" w14:textId="1B80A8C1" w:rsidR="007E567F" w:rsidRPr="007E567F" w:rsidRDefault="007E567F" w:rsidP="0009169E">
      <w:pPr>
        <w:pStyle w:val="NormalWeb"/>
        <w:spacing w:before="0" w:beforeAutospacing="0" w:after="324" w:afterAutospacing="0" w:line="276" w:lineRule="auto"/>
        <w:ind w:left="720"/>
        <w:jc w:val="both"/>
        <w:rPr>
          <w:rFonts w:asciiTheme="minorHAnsi" w:hAnsiTheme="minorHAnsi" w:cstheme="minorBidi"/>
          <w:color w:val="0D0D0D" w:themeColor="text1" w:themeTint="F2"/>
          <w:sz w:val="28"/>
          <w:szCs w:val="20"/>
        </w:rPr>
      </w:pPr>
      <w:proofErr w:type="gramStart"/>
      <w:r w:rsidRPr="007E567F">
        <w:rPr>
          <w:rFonts w:asciiTheme="minorHAnsi" w:hAnsiTheme="minorHAnsi" w:cstheme="minorBidi"/>
          <w:color w:val="0D0D0D" w:themeColor="text1" w:themeTint="F2"/>
          <w:sz w:val="28"/>
          <w:szCs w:val="20"/>
        </w:rPr>
        <w:t>It’s</w:t>
      </w:r>
      <w:proofErr w:type="gramEnd"/>
      <w:r w:rsidRPr="007E567F">
        <w:rPr>
          <w:rFonts w:asciiTheme="minorHAnsi" w:hAnsiTheme="minorHAnsi" w:cstheme="minorBidi"/>
          <w:color w:val="0D0D0D" w:themeColor="text1" w:themeTint="F2"/>
          <w:sz w:val="28"/>
          <w:szCs w:val="20"/>
        </w:rPr>
        <w:t xml:space="preserve"> very important. The two most popular gateways are Stripe and PayPal. They </w:t>
      </w:r>
      <w:proofErr w:type="gramStart"/>
      <w:r w:rsidRPr="007E567F">
        <w:rPr>
          <w:rFonts w:asciiTheme="minorHAnsi" w:hAnsiTheme="minorHAnsi" w:cstheme="minorBidi"/>
          <w:color w:val="0D0D0D" w:themeColor="text1" w:themeTint="F2"/>
          <w:sz w:val="28"/>
          <w:szCs w:val="20"/>
        </w:rPr>
        <w:t>can be used</w:t>
      </w:r>
      <w:proofErr w:type="gramEnd"/>
      <w:r w:rsidRPr="007E567F">
        <w:rPr>
          <w:rFonts w:asciiTheme="minorHAnsi" w:hAnsiTheme="minorHAnsi" w:cstheme="minorBidi"/>
          <w:color w:val="0D0D0D" w:themeColor="text1" w:themeTint="F2"/>
          <w:sz w:val="28"/>
          <w:szCs w:val="20"/>
        </w:rPr>
        <w:t xml:space="preserve"> </w:t>
      </w:r>
      <w:r w:rsidR="006D0355" w:rsidRPr="007E567F">
        <w:rPr>
          <w:rFonts w:asciiTheme="minorHAnsi" w:hAnsiTheme="minorHAnsi" w:cstheme="minorBidi"/>
          <w:color w:val="0D0D0D" w:themeColor="text1" w:themeTint="F2"/>
          <w:sz w:val="28"/>
          <w:szCs w:val="20"/>
        </w:rPr>
        <w:t>free</w:t>
      </w:r>
      <w:r w:rsidRPr="007E567F">
        <w:rPr>
          <w:rFonts w:asciiTheme="minorHAnsi" w:hAnsiTheme="minorHAnsi" w:cstheme="minorBidi"/>
          <w:color w:val="0D0D0D" w:themeColor="text1" w:themeTint="F2"/>
          <w:sz w:val="28"/>
          <w:szCs w:val="20"/>
        </w:rPr>
        <w:t xml:space="preserve">. In this way, you will provide your customers with a simple, familiar, and secure way to pay for goods purchased in your store. Any other additional payment gateways are also easy to set up, Payment gateways provide an alternative payment option for customers who are not used to sharing their </w:t>
      </w:r>
      <w:r w:rsidR="006D0355" w:rsidRPr="007E567F">
        <w:rPr>
          <w:rFonts w:asciiTheme="minorHAnsi" w:hAnsiTheme="minorHAnsi" w:cstheme="minorBidi"/>
          <w:color w:val="0D0D0D" w:themeColor="text1" w:themeTint="F2"/>
          <w:sz w:val="28"/>
          <w:szCs w:val="20"/>
        </w:rPr>
        <w:t>bankcard</w:t>
      </w:r>
      <w:r w:rsidRPr="007E567F">
        <w:rPr>
          <w:rFonts w:asciiTheme="minorHAnsi" w:hAnsiTheme="minorHAnsi" w:cstheme="minorBidi"/>
          <w:color w:val="0D0D0D" w:themeColor="text1" w:themeTint="F2"/>
          <w:sz w:val="28"/>
          <w:szCs w:val="20"/>
        </w:rPr>
        <w:t xml:space="preserve"> information with every site they buy something </w:t>
      </w:r>
      <w:proofErr w:type="gramStart"/>
      <w:r w:rsidRPr="007E567F">
        <w:rPr>
          <w:rFonts w:asciiTheme="minorHAnsi" w:hAnsiTheme="minorHAnsi" w:cstheme="minorBidi"/>
          <w:color w:val="0D0D0D" w:themeColor="text1" w:themeTint="F2"/>
          <w:sz w:val="28"/>
          <w:szCs w:val="20"/>
        </w:rPr>
        <w:t>from</w:t>
      </w:r>
      <w:proofErr w:type="gramEnd"/>
      <w:r w:rsidRPr="007E567F">
        <w:rPr>
          <w:rFonts w:asciiTheme="minorHAnsi" w:hAnsiTheme="minorHAnsi" w:cstheme="minorBidi"/>
          <w:color w:val="0D0D0D" w:themeColor="text1" w:themeTint="F2"/>
          <w:sz w:val="28"/>
          <w:szCs w:val="20"/>
        </w:rPr>
        <w:t xml:space="preserve">. </w:t>
      </w:r>
    </w:p>
    <w:p w14:paraId="0F4BAE15" w14:textId="77777777" w:rsidR="007E567F" w:rsidRPr="007E567F" w:rsidRDefault="007E567F" w:rsidP="00205FE9">
      <w:pPr>
        <w:pStyle w:val="Heading3"/>
        <w:numPr>
          <w:ilvl w:val="0"/>
          <w:numId w:val="14"/>
        </w:numPr>
        <w:spacing w:before="0" w:line="276" w:lineRule="auto"/>
        <w:rPr>
          <w:rFonts w:asciiTheme="minorHAnsi" w:eastAsiaTheme="minorEastAsia" w:hAnsiTheme="minorHAnsi" w:cstheme="minorBidi"/>
          <w:color w:val="0D0D0D" w:themeColor="text1" w:themeTint="F2"/>
          <w:sz w:val="28"/>
          <w:szCs w:val="20"/>
        </w:rPr>
      </w:pPr>
      <w:r w:rsidRPr="007E567F">
        <w:rPr>
          <w:rFonts w:asciiTheme="minorHAnsi" w:eastAsiaTheme="minorEastAsia" w:hAnsiTheme="minorHAnsi" w:cstheme="minorBidi"/>
          <w:color w:val="0D0D0D" w:themeColor="text1" w:themeTint="F2"/>
          <w:sz w:val="28"/>
          <w:szCs w:val="20"/>
        </w:rPr>
        <w:t>What kind of hosting are you going to use for internet trading?</w:t>
      </w:r>
    </w:p>
    <w:p w14:paraId="4DF0A493" w14:textId="42050791" w:rsidR="007E567F" w:rsidRPr="00205FE9" w:rsidRDefault="007E567F" w:rsidP="0009169E">
      <w:pPr>
        <w:pStyle w:val="NormalWeb"/>
        <w:spacing w:before="0" w:beforeAutospacing="0" w:after="324" w:afterAutospacing="0" w:line="276" w:lineRule="auto"/>
        <w:ind w:left="720"/>
        <w:jc w:val="both"/>
        <w:rPr>
          <w:rFonts w:asciiTheme="minorHAnsi" w:hAnsiTheme="minorHAnsi" w:cstheme="minorBidi"/>
          <w:color w:val="0D0D0D" w:themeColor="text1" w:themeTint="F2"/>
          <w:sz w:val="28"/>
          <w:szCs w:val="20"/>
        </w:rPr>
      </w:pPr>
      <w:r w:rsidRPr="007E567F">
        <w:rPr>
          <w:rFonts w:asciiTheme="minorHAnsi" w:hAnsiTheme="minorHAnsi" w:cstheme="minorBidi"/>
          <w:color w:val="0D0D0D" w:themeColor="text1" w:themeTint="F2"/>
          <w:sz w:val="28"/>
          <w:szCs w:val="20"/>
        </w:rPr>
        <w:t>For guaranteed scalability, uptime, support and ease of use for your development team, a managed platform is the best choice. The hosting provider will also deal with security, backups and more, ensuring that your online store is a serviced mechanism.</w:t>
      </w:r>
    </w:p>
    <w:p w14:paraId="509284A8" w14:textId="77777777" w:rsidR="00205FE9" w:rsidRDefault="007E567F" w:rsidP="009935E1">
      <w:pPr>
        <w:pStyle w:val="NormalWeb"/>
        <w:numPr>
          <w:ilvl w:val="0"/>
          <w:numId w:val="14"/>
        </w:numPr>
        <w:spacing w:before="0" w:beforeAutospacing="0" w:after="0" w:afterAutospacing="0" w:line="276" w:lineRule="auto"/>
        <w:rPr>
          <w:rFonts w:asciiTheme="minorHAnsi" w:hAnsiTheme="minorHAnsi" w:cstheme="minorBidi"/>
          <w:color w:val="0D0D0D" w:themeColor="text1" w:themeTint="F2"/>
          <w:sz w:val="28"/>
          <w:szCs w:val="20"/>
        </w:rPr>
      </w:pPr>
      <w:r w:rsidRPr="00205FE9">
        <w:rPr>
          <w:rFonts w:asciiTheme="minorHAnsi" w:hAnsiTheme="minorHAnsi" w:cstheme="minorBidi"/>
          <w:color w:val="0D0D0D" w:themeColor="text1" w:themeTint="F2"/>
          <w:sz w:val="28"/>
          <w:szCs w:val="20"/>
        </w:rPr>
        <w:t>What are your customer reviews look like?</w:t>
      </w:r>
    </w:p>
    <w:p w14:paraId="35D10A52" w14:textId="7DBCD70A" w:rsidR="007E567F" w:rsidRPr="00205FE9" w:rsidRDefault="00205FE9" w:rsidP="00A866B7">
      <w:pPr>
        <w:pStyle w:val="NormalWeb"/>
        <w:spacing w:before="0" w:beforeAutospacing="0" w:after="0" w:afterAutospacing="0" w:line="276" w:lineRule="auto"/>
        <w:ind w:left="720"/>
        <w:jc w:val="both"/>
        <w:rPr>
          <w:rFonts w:asciiTheme="minorHAnsi" w:hAnsiTheme="minorHAnsi" w:cstheme="minorBidi"/>
          <w:color w:val="0D0D0D" w:themeColor="text1" w:themeTint="F2"/>
          <w:sz w:val="28"/>
          <w:szCs w:val="20"/>
        </w:rPr>
      </w:pPr>
      <w:bookmarkStart w:id="0" w:name="_GoBack"/>
      <w:r w:rsidRPr="00205FE9">
        <w:rPr>
          <w:rFonts w:asciiTheme="minorHAnsi" w:hAnsiTheme="minorHAnsi" w:cstheme="minorBidi"/>
          <w:color w:val="0D0D0D" w:themeColor="text1" w:themeTint="F2"/>
          <w:sz w:val="28"/>
          <w:szCs w:val="20"/>
        </w:rPr>
        <w:t xml:space="preserve">We </w:t>
      </w:r>
      <w:r w:rsidR="007E567F" w:rsidRPr="00205FE9">
        <w:rPr>
          <w:rFonts w:asciiTheme="minorHAnsi" w:hAnsiTheme="minorHAnsi" w:cstheme="minorBidi"/>
          <w:color w:val="0D0D0D" w:themeColor="text1" w:themeTint="F2"/>
          <w:sz w:val="28"/>
          <w:szCs w:val="20"/>
        </w:rPr>
        <w:t>confirm that they have legitimate customer reviews. These reviews should not only be legitimate,</w:t>
      </w:r>
      <w:r w:rsidRPr="00205FE9">
        <w:rPr>
          <w:rFonts w:asciiTheme="minorHAnsi" w:hAnsiTheme="minorHAnsi" w:cstheme="minorBidi"/>
          <w:color w:val="0D0D0D" w:themeColor="text1" w:themeTint="F2"/>
          <w:sz w:val="28"/>
          <w:szCs w:val="20"/>
        </w:rPr>
        <w:t xml:space="preserve"> they should also be good ones</w:t>
      </w:r>
      <w:r w:rsidR="007E567F" w:rsidRPr="00205FE9">
        <w:rPr>
          <w:rFonts w:asciiTheme="minorHAnsi" w:hAnsiTheme="minorHAnsi" w:cstheme="minorBidi"/>
          <w:color w:val="0D0D0D" w:themeColor="text1" w:themeTint="F2"/>
          <w:sz w:val="28"/>
          <w:szCs w:val="20"/>
        </w:rPr>
        <w:t xml:space="preserve"> so that you can have </w:t>
      </w:r>
      <w:r w:rsidRPr="00205FE9">
        <w:rPr>
          <w:rFonts w:asciiTheme="minorHAnsi" w:hAnsiTheme="minorHAnsi" w:cstheme="minorBidi"/>
          <w:color w:val="0D0D0D" w:themeColor="text1" w:themeTint="F2"/>
          <w:sz w:val="28"/>
          <w:szCs w:val="20"/>
        </w:rPr>
        <w:t>a positive guarantee about what</w:t>
      </w:r>
      <w:r w:rsidR="007E567F" w:rsidRPr="00205FE9">
        <w:rPr>
          <w:rFonts w:asciiTheme="minorHAnsi" w:hAnsiTheme="minorHAnsi" w:cstheme="minorBidi"/>
          <w:color w:val="0D0D0D" w:themeColor="text1" w:themeTint="F2"/>
          <w:sz w:val="28"/>
          <w:szCs w:val="20"/>
        </w:rPr>
        <w:t xml:space="preserve"> you want to shop</w:t>
      </w:r>
      <w:r w:rsidRPr="00205FE9">
        <w:rPr>
          <w:rFonts w:asciiTheme="minorHAnsi" w:hAnsiTheme="minorHAnsi" w:cstheme="minorBidi"/>
          <w:color w:val="0D0D0D" w:themeColor="text1" w:themeTint="F2"/>
          <w:sz w:val="28"/>
          <w:szCs w:val="20"/>
        </w:rPr>
        <w:t>.</w:t>
      </w:r>
    </w:p>
    <w:bookmarkEnd w:id="0"/>
    <w:p w14:paraId="2C333328" w14:textId="77777777" w:rsidR="007E567F" w:rsidRPr="007E567F" w:rsidRDefault="007E567F" w:rsidP="00205FE9">
      <w:pPr>
        <w:pStyle w:val="NormalWeb"/>
        <w:spacing w:before="0" w:beforeAutospacing="0" w:after="0" w:afterAutospacing="0"/>
        <w:rPr>
          <w:rFonts w:asciiTheme="minorHAnsi" w:hAnsiTheme="minorHAnsi" w:cstheme="minorBidi"/>
          <w:color w:val="0D0D0D" w:themeColor="text1" w:themeTint="F2"/>
          <w:sz w:val="28"/>
          <w:szCs w:val="20"/>
        </w:rPr>
      </w:pPr>
    </w:p>
    <w:p w14:paraId="631B830B" w14:textId="77777777" w:rsidR="007E567F" w:rsidRPr="007E567F" w:rsidRDefault="007E567F" w:rsidP="00205FE9">
      <w:pPr>
        <w:pStyle w:val="NormalWeb"/>
        <w:spacing w:before="0" w:beforeAutospacing="0" w:after="0" w:afterAutospacing="0"/>
        <w:rPr>
          <w:rFonts w:asciiTheme="minorHAnsi" w:hAnsiTheme="minorHAnsi" w:cstheme="minorBidi"/>
          <w:color w:val="0D0D0D" w:themeColor="text1" w:themeTint="F2"/>
          <w:sz w:val="28"/>
          <w:szCs w:val="20"/>
        </w:rPr>
      </w:pPr>
    </w:p>
    <w:p w14:paraId="58F18ECC" w14:textId="77777777" w:rsidR="00A57CE9" w:rsidRDefault="00A57CE9" w:rsidP="00205FE9">
      <w:pPr>
        <w:pStyle w:val="Details"/>
        <w:ind w:left="720"/>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157A6" w14:textId="77777777" w:rsidR="00625462" w:rsidRDefault="00625462">
      <w:pPr>
        <w:spacing w:after="0" w:line="240" w:lineRule="auto"/>
      </w:pPr>
      <w:r>
        <w:separator/>
      </w:r>
    </w:p>
  </w:endnote>
  <w:endnote w:type="continuationSeparator" w:id="0">
    <w:p w14:paraId="741C476C" w14:textId="77777777" w:rsidR="00625462" w:rsidRDefault="0062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5D4EE" w14:textId="77777777" w:rsidR="00625462" w:rsidRDefault="00625462">
      <w:pPr>
        <w:spacing w:after="0" w:line="240" w:lineRule="auto"/>
      </w:pPr>
      <w:r>
        <w:separator/>
      </w:r>
    </w:p>
  </w:footnote>
  <w:footnote w:type="continuationSeparator" w:id="0">
    <w:p w14:paraId="2CBD3CEC" w14:textId="77777777" w:rsidR="00625462" w:rsidRDefault="0062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71AD0AB"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7CE1D91"/>
    <w:multiLevelType w:val="hybridMultilevel"/>
    <w:tmpl w:val="FFB2D83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8135D"/>
    <w:multiLevelType w:val="hybridMultilevel"/>
    <w:tmpl w:val="0BCE1E0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71003DD"/>
    <w:multiLevelType w:val="multilevel"/>
    <w:tmpl w:val="DFE263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8559D6"/>
    <w:multiLevelType w:val="hybridMultilevel"/>
    <w:tmpl w:val="184215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1720A"/>
    <w:multiLevelType w:val="hybridMultilevel"/>
    <w:tmpl w:val="6D5035B2"/>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6686C5A"/>
    <w:multiLevelType w:val="multilevel"/>
    <w:tmpl w:val="1AF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54"/>
    <w:multiLevelType w:val="hybridMultilevel"/>
    <w:tmpl w:val="A462DBD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4D836E84"/>
    <w:multiLevelType w:val="hybridMultilevel"/>
    <w:tmpl w:val="237EFA74"/>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5C586985"/>
    <w:multiLevelType w:val="hybridMultilevel"/>
    <w:tmpl w:val="1E0A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44310"/>
    <w:multiLevelType w:val="hybridMultilevel"/>
    <w:tmpl w:val="1DBC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14B9F"/>
    <w:multiLevelType w:val="hybridMultilevel"/>
    <w:tmpl w:val="C720C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4D7B4D"/>
    <w:multiLevelType w:val="hybridMultilevel"/>
    <w:tmpl w:val="357A0F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8"/>
  </w:num>
  <w:num w:numId="3">
    <w:abstractNumId w:val="13"/>
  </w:num>
  <w:num w:numId="4">
    <w:abstractNumId w:val="2"/>
  </w:num>
  <w:num w:numId="5">
    <w:abstractNumId w:val="11"/>
  </w:num>
  <w:num w:numId="6">
    <w:abstractNumId w:val="12"/>
  </w:num>
  <w:num w:numId="7">
    <w:abstractNumId w:val="3"/>
  </w:num>
  <w:num w:numId="8">
    <w:abstractNumId w:val="15"/>
  </w:num>
  <w:num w:numId="9">
    <w:abstractNumId w:val="10"/>
  </w:num>
  <w:num w:numId="10">
    <w:abstractNumId w:val="9"/>
  </w:num>
  <w:num w:numId="11">
    <w:abstractNumId w:val="1"/>
  </w:num>
  <w:num w:numId="12">
    <w:abstractNumId w:val="14"/>
  </w:num>
  <w:num w:numId="13">
    <w:abstractNumId w:val="6"/>
  </w:num>
  <w:num w:numId="14">
    <w:abstractNumId w:val="5"/>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09169E"/>
    <w:rsid w:val="00110804"/>
    <w:rsid w:val="00155E83"/>
    <w:rsid w:val="00171062"/>
    <w:rsid w:val="001C3C92"/>
    <w:rsid w:val="00205FE9"/>
    <w:rsid w:val="002569B5"/>
    <w:rsid w:val="002C3586"/>
    <w:rsid w:val="002E0B9C"/>
    <w:rsid w:val="002E6287"/>
    <w:rsid w:val="002F36F0"/>
    <w:rsid w:val="00303AE1"/>
    <w:rsid w:val="00385963"/>
    <w:rsid w:val="003949BD"/>
    <w:rsid w:val="004D61A7"/>
    <w:rsid w:val="0051040D"/>
    <w:rsid w:val="00524B92"/>
    <w:rsid w:val="0053630E"/>
    <w:rsid w:val="00560F76"/>
    <w:rsid w:val="0057184E"/>
    <w:rsid w:val="0057716F"/>
    <w:rsid w:val="00591FFE"/>
    <w:rsid w:val="00625462"/>
    <w:rsid w:val="006B7784"/>
    <w:rsid w:val="006D0355"/>
    <w:rsid w:val="006F16F0"/>
    <w:rsid w:val="007520BE"/>
    <w:rsid w:val="00754ABC"/>
    <w:rsid w:val="007E567F"/>
    <w:rsid w:val="00870CE7"/>
    <w:rsid w:val="0094030A"/>
    <w:rsid w:val="00A448C1"/>
    <w:rsid w:val="00A57CE9"/>
    <w:rsid w:val="00A83459"/>
    <w:rsid w:val="00A866B7"/>
    <w:rsid w:val="00AA7AA0"/>
    <w:rsid w:val="00AB4981"/>
    <w:rsid w:val="00AE54A7"/>
    <w:rsid w:val="00AE6A4C"/>
    <w:rsid w:val="00B43495"/>
    <w:rsid w:val="00B70211"/>
    <w:rsid w:val="00BA5423"/>
    <w:rsid w:val="00C81C16"/>
    <w:rsid w:val="00C84D21"/>
    <w:rsid w:val="00CA6B4F"/>
    <w:rsid w:val="00D0550B"/>
    <w:rsid w:val="00DA4A43"/>
    <w:rsid w:val="00DA5BEB"/>
    <w:rsid w:val="00DE395C"/>
    <w:rsid w:val="00E2411A"/>
    <w:rsid w:val="00E37225"/>
    <w:rsid w:val="00E51439"/>
    <w:rsid w:val="00E6492A"/>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2C3586"/>
    <w:pPr>
      <w:keepNext/>
      <w:keepLines/>
      <w:spacing w:before="40" w:after="0"/>
      <w:outlineLvl w:val="2"/>
    </w:pPr>
    <w:rPr>
      <w:rFonts w:asciiTheme="majorHAnsi" w:eastAsiaTheme="majorEastAsia" w:hAnsiTheme="majorHAnsi" w:cstheme="majorBidi"/>
      <w:color w:val="5F790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C3586"/>
    <w:pPr>
      <w:spacing w:after="0" w:line="240" w:lineRule="auto"/>
    </w:pPr>
    <w:rPr>
      <w:color w:val="auto"/>
      <w:lang w:eastAsia="en-US"/>
    </w:rPr>
  </w:style>
  <w:style w:type="character" w:customStyle="1" w:styleId="NoSpacingChar">
    <w:name w:val="No Spacing Char"/>
    <w:basedOn w:val="DefaultParagraphFont"/>
    <w:link w:val="NoSpacing"/>
    <w:uiPriority w:val="1"/>
    <w:rsid w:val="002C3586"/>
    <w:rPr>
      <w:color w:val="auto"/>
      <w:lang w:eastAsia="en-US"/>
    </w:rPr>
  </w:style>
  <w:style w:type="character" w:customStyle="1" w:styleId="Heading3Char">
    <w:name w:val="Heading 3 Char"/>
    <w:basedOn w:val="DefaultParagraphFont"/>
    <w:link w:val="Heading3"/>
    <w:uiPriority w:val="9"/>
    <w:semiHidden/>
    <w:rsid w:val="002C3586"/>
    <w:rPr>
      <w:rFonts w:asciiTheme="majorHAnsi" w:eastAsiaTheme="majorEastAsia" w:hAnsiTheme="majorHAnsi" w:cstheme="majorBidi"/>
      <w:color w:val="5F7900" w:themeColor="accent1" w:themeShade="7F"/>
      <w:sz w:val="24"/>
      <w:szCs w:val="24"/>
    </w:rPr>
  </w:style>
  <w:style w:type="character" w:styleId="Strong">
    <w:name w:val="Strong"/>
    <w:basedOn w:val="DefaultParagraphFont"/>
    <w:uiPriority w:val="22"/>
    <w:qFormat/>
    <w:rsid w:val="002C3586"/>
    <w:rPr>
      <w:b/>
      <w:bCs/>
    </w:rPr>
  </w:style>
  <w:style w:type="character" w:styleId="Hyperlink">
    <w:name w:val="Hyperlink"/>
    <w:basedOn w:val="DefaultParagraphFont"/>
    <w:uiPriority w:val="99"/>
    <w:semiHidden/>
    <w:unhideWhenUsed/>
    <w:rsid w:val="007E5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90883">
      <w:bodyDiv w:val="1"/>
      <w:marLeft w:val="0"/>
      <w:marRight w:val="0"/>
      <w:marTop w:val="0"/>
      <w:marBottom w:val="0"/>
      <w:divBdr>
        <w:top w:val="none" w:sz="0" w:space="0" w:color="auto"/>
        <w:left w:val="none" w:sz="0" w:space="0" w:color="auto"/>
        <w:bottom w:val="none" w:sz="0" w:space="0" w:color="auto"/>
        <w:right w:val="none" w:sz="0" w:space="0" w:color="auto"/>
      </w:divBdr>
    </w:div>
    <w:div w:id="196284927">
      <w:bodyDiv w:val="1"/>
      <w:marLeft w:val="0"/>
      <w:marRight w:val="0"/>
      <w:marTop w:val="0"/>
      <w:marBottom w:val="0"/>
      <w:divBdr>
        <w:top w:val="none" w:sz="0" w:space="0" w:color="auto"/>
        <w:left w:val="none" w:sz="0" w:space="0" w:color="auto"/>
        <w:bottom w:val="none" w:sz="0" w:space="0" w:color="auto"/>
        <w:right w:val="none" w:sz="0" w:space="0" w:color="auto"/>
      </w:divBdr>
    </w:div>
    <w:div w:id="530269888">
      <w:bodyDiv w:val="1"/>
      <w:marLeft w:val="0"/>
      <w:marRight w:val="0"/>
      <w:marTop w:val="0"/>
      <w:marBottom w:val="0"/>
      <w:divBdr>
        <w:top w:val="none" w:sz="0" w:space="0" w:color="auto"/>
        <w:left w:val="none" w:sz="0" w:space="0" w:color="auto"/>
        <w:bottom w:val="none" w:sz="0" w:space="0" w:color="auto"/>
        <w:right w:val="none" w:sz="0" w:space="0" w:color="auto"/>
      </w:divBdr>
    </w:div>
    <w:div w:id="798302791">
      <w:bodyDiv w:val="1"/>
      <w:marLeft w:val="0"/>
      <w:marRight w:val="0"/>
      <w:marTop w:val="0"/>
      <w:marBottom w:val="0"/>
      <w:divBdr>
        <w:top w:val="none" w:sz="0" w:space="0" w:color="auto"/>
        <w:left w:val="none" w:sz="0" w:space="0" w:color="auto"/>
        <w:bottom w:val="none" w:sz="0" w:space="0" w:color="auto"/>
        <w:right w:val="none" w:sz="0" w:space="0" w:color="auto"/>
      </w:divBdr>
    </w:div>
    <w:div w:id="1239630599">
      <w:bodyDiv w:val="1"/>
      <w:marLeft w:val="0"/>
      <w:marRight w:val="0"/>
      <w:marTop w:val="0"/>
      <w:marBottom w:val="0"/>
      <w:divBdr>
        <w:top w:val="none" w:sz="0" w:space="0" w:color="auto"/>
        <w:left w:val="none" w:sz="0" w:space="0" w:color="auto"/>
        <w:bottom w:val="none" w:sz="0" w:space="0" w:color="auto"/>
        <w:right w:val="none" w:sz="0" w:space="0" w:color="auto"/>
      </w:divBdr>
    </w:div>
    <w:div w:id="1412045199">
      <w:bodyDiv w:val="1"/>
      <w:marLeft w:val="0"/>
      <w:marRight w:val="0"/>
      <w:marTop w:val="0"/>
      <w:marBottom w:val="0"/>
      <w:divBdr>
        <w:top w:val="none" w:sz="0" w:space="0" w:color="auto"/>
        <w:left w:val="none" w:sz="0" w:space="0" w:color="auto"/>
        <w:bottom w:val="none" w:sz="0" w:space="0" w:color="auto"/>
        <w:right w:val="none" w:sz="0" w:space="0" w:color="auto"/>
      </w:divBdr>
    </w:div>
    <w:div w:id="18790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2022-07-22T03:11:00Z</dcterms:created>
  <dcterms:modified xsi:type="dcterms:W3CDTF">2022-07-22T03:16:00Z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